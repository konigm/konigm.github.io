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21"/>
        <w:tblW w:w="5072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9495"/>
      </w:tblGrid>
      <w:tr w:rsidR="00692703" w:rsidRPr="00CF1A49" w:rsidTr="008A761E">
        <w:trPr>
          <w:trHeight w:hRule="exact" w:val="1277"/>
        </w:trPr>
        <w:tc>
          <w:tcPr>
            <w:tcW w:w="9495" w:type="dxa"/>
          </w:tcPr>
          <w:p w:rsidR="00692703" w:rsidRPr="00CF1A49" w:rsidRDefault="00532241" w:rsidP="00EC536E">
            <w:pPr>
              <w:pStyle w:val="Title"/>
            </w:pPr>
            <w:r>
              <w:t>Michael</w:t>
            </w:r>
            <w:r w:rsidR="00692703" w:rsidRPr="00CF1A49">
              <w:t xml:space="preserve"> </w:t>
            </w:r>
            <w:r w:rsidR="00C55EBB">
              <w:rPr>
                <w:rStyle w:val="IntenseEmphasis"/>
              </w:rPr>
              <w:t>KONIG</w:t>
            </w:r>
          </w:p>
          <w:p w:rsidR="00692703" w:rsidRPr="00CF1A49" w:rsidRDefault="00171343" w:rsidP="00EC536E">
            <w:pPr>
              <w:pStyle w:val="ContactInfo"/>
              <w:contextualSpacing w:val="0"/>
            </w:pPr>
            <w:r>
              <w:t>211W Rincon St #232, Corona, CA 92880</w:t>
            </w:r>
            <w:r w:rsidR="00C55EBB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0E3433840CCF441B7157C86C0CF8BD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55EBB">
              <w:t>707-235-2511</w:t>
            </w:r>
          </w:p>
          <w:p w:rsidR="00692703" w:rsidRPr="00BD2D47" w:rsidRDefault="00645561" w:rsidP="007E5636">
            <w:pPr>
              <w:pStyle w:val="ContactInfoEmphasis"/>
            </w:pPr>
            <w:hyperlink r:id="rId8" w:history="1">
              <w:r w:rsidR="00A24E7D" w:rsidRPr="007E5636">
                <w:rPr>
                  <w:rStyle w:val="Hyperlink"/>
                  <w:rFonts w:cstheme="minorHAnsi"/>
                  <w:color w:val="0070C0"/>
                  <w:szCs w:val="20"/>
                  <w:u w:val="none"/>
                </w:rPr>
                <w:t>michael.konig@konigconcepts.com</w:t>
              </w:r>
            </w:hyperlink>
            <w:r w:rsidR="00692703" w:rsidRPr="00BD2D47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F6C79548B81374C9AA51C2CF97C7DB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D2D47">
                  <w:t>·</w:t>
                </w:r>
              </w:sdtContent>
            </w:sdt>
            <w:r w:rsidR="00692703" w:rsidRPr="00BD2D47">
              <w:t xml:space="preserve"> </w:t>
            </w:r>
            <w:hyperlink r:id="rId9" w:history="1">
              <w:r w:rsidR="00B2217F" w:rsidRPr="007E5636">
                <w:t>www.linkedin.com/in/michaelkonig</w:t>
              </w:r>
              <w:r w:rsidR="000A05D3" w:rsidRPr="007E5636">
                <w:t>mk</w:t>
              </w:r>
            </w:hyperlink>
            <w:r w:rsidR="00692703" w:rsidRPr="00BD2D47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CE4FE89C385E34ABC823C7B9F9690E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D2D47">
                  <w:t>·</w:t>
                </w:r>
              </w:sdtContent>
            </w:sdt>
            <w:r w:rsidR="00692703" w:rsidRPr="00BD2D47">
              <w:t xml:space="preserve"> </w:t>
            </w:r>
            <w:hyperlink r:id="rId10" w:history="1">
              <w:r w:rsidR="00705E39" w:rsidRPr="007E5636">
                <w:t>konigconcepts.com</w:t>
              </w:r>
            </w:hyperlink>
          </w:p>
        </w:tc>
      </w:tr>
      <w:tr w:rsidR="009571D8" w:rsidRPr="00CF1A49" w:rsidTr="008A761E">
        <w:trPr>
          <w:trHeight w:val="287"/>
        </w:trPr>
        <w:tc>
          <w:tcPr>
            <w:tcW w:w="9495" w:type="dxa"/>
          </w:tcPr>
          <w:p w:rsidR="001755A8" w:rsidRPr="008F4651" w:rsidRDefault="00F34446" w:rsidP="00C518D3">
            <w:pPr>
              <w:contextualSpacing w:val="0"/>
              <w:jc w:val="both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I am a</w:t>
            </w:r>
            <w:r w:rsidR="00E44E4B" w:rsidRPr="008F4651">
              <w:rPr>
                <w:sz w:val="18"/>
                <w:szCs w:val="18"/>
              </w:rPr>
              <w:t xml:space="preserve">n automotive professional with </w:t>
            </w:r>
            <w:r w:rsidR="00BC368E" w:rsidRPr="008F4651">
              <w:rPr>
                <w:sz w:val="18"/>
                <w:szCs w:val="18"/>
              </w:rPr>
              <w:t>a focus on project</w:t>
            </w:r>
            <w:r w:rsidR="00E44E4B" w:rsidRPr="008F4651">
              <w:rPr>
                <w:sz w:val="18"/>
                <w:szCs w:val="18"/>
              </w:rPr>
              <w:t xml:space="preserve"> management, innovative engineering solutions, </w:t>
            </w:r>
            <w:r w:rsidR="007D4A0E" w:rsidRPr="008F4651">
              <w:rPr>
                <w:sz w:val="18"/>
                <w:szCs w:val="18"/>
              </w:rPr>
              <w:t>and</w:t>
            </w:r>
            <w:r w:rsidR="00706E8B" w:rsidRPr="008F4651">
              <w:rPr>
                <w:sz w:val="18"/>
                <w:szCs w:val="18"/>
              </w:rPr>
              <w:t xml:space="preserve"> evaluating ways to bring the next generation</w:t>
            </w:r>
            <w:r w:rsidR="00E44E4B" w:rsidRPr="008F4651">
              <w:rPr>
                <w:sz w:val="18"/>
                <w:szCs w:val="18"/>
              </w:rPr>
              <w:t xml:space="preserve"> of driving experience </w:t>
            </w:r>
            <w:r w:rsidR="00706E8B" w:rsidRPr="008F4651">
              <w:rPr>
                <w:sz w:val="18"/>
                <w:szCs w:val="18"/>
              </w:rPr>
              <w:t>to the industry. As the world moves to being more technology reliant, I would like to work with a strong team to bridge the gap between traditional automotive passion and new technical knowledge.</w:t>
            </w:r>
            <w:r w:rsidR="00FC3DB5" w:rsidRPr="008F4651">
              <w:rPr>
                <w:sz w:val="18"/>
                <w:szCs w:val="18"/>
              </w:rPr>
              <w:t xml:space="preserve"> I ha</w:t>
            </w:r>
            <w:r w:rsidR="00393839" w:rsidRPr="008F4651">
              <w:rPr>
                <w:sz w:val="18"/>
                <w:szCs w:val="18"/>
              </w:rPr>
              <w:t xml:space="preserve">ve a willingness to relocate for the </w:t>
            </w:r>
            <w:r w:rsidR="00FC3DB5" w:rsidRPr="008F4651">
              <w:rPr>
                <w:sz w:val="18"/>
                <w:szCs w:val="18"/>
              </w:rPr>
              <w:t>right opportunit</w:t>
            </w:r>
            <w:r w:rsidR="00393839" w:rsidRPr="008F4651">
              <w:rPr>
                <w:sz w:val="18"/>
                <w:szCs w:val="18"/>
              </w:rPr>
              <w:t>y.</w:t>
            </w:r>
          </w:p>
        </w:tc>
      </w:tr>
    </w:tbl>
    <w:p w:rsidR="004E01EB" w:rsidRPr="00CF1A49" w:rsidRDefault="00EC536E" w:rsidP="004E01E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397050</wp:posOffset>
                </wp:positionV>
                <wp:extent cx="77533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22B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1.25pt" to="538.5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" strokecolor="#737373 [1614]" strokeweight=".5pt">
                <v:stroke joinstyle="miter"/>
              </v:line>
            </w:pict>
          </mc:Fallback>
        </mc:AlternateContent>
      </w:r>
      <w:sdt>
        <w:sdtPr>
          <w:alias w:val="Experience:"/>
          <w:tag w:val="Experience:"/>
          <w:id w:val="-1983300934"/>
          <w:placeholder>
            <w:docPart w:val="45D6E12A55D7E646A2ABD4D944122C5E"/>
          </w:placeholder>
          <w:temporary/>
          <w:showingPlcHdr/>
          <w15:appearance w15:val="hidden"/>
        </w:sdtPr>
        <w:sdtEndPr/>
        <w:sdtContent>
          <w:r w:rsidR="004E01EB" w:rsidRPr="008F4651">
            <w:rPr>
              <w:sz w:val="22"/>
              <w:szCs w:val="22"/>
            </w:rPr>
            <w:t>Experience</w:t>
          </w:r>
        </w:sdtContent>
      </w:sdt>
    </w:p>
    <w:tbl>
      <w:tblPr>
        <w:tblStyle w:val="TableGrid"/>
        <w:tblW w:w="4975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937AE" w:rsidRPr="00CF1A49" w:rsidTr="001434BC">
        <w:tc>
          <w:tcPr>
            <w:tcW w:w="9290" w:type="dxa"/>
          </w:tcPr>
          <w:p w:rsidR="004937AE" w:rsidRPr="00CF1A49" w:rsidRDefault="004937AE" w:rsidP="004937AE">
            <w:pPr>
              <w:pStyle w:val="Heading3"/>
              <w:contextualSpacing w:val="0"/>
              <w:outlineLvl w:val="2"/>
            </w:pPr>
            <w:r>
              <w:t>July 2018</w:t>
            </w:r>
            <w:r w:rsidRPr="00CF1A49">
              <w:t xml:space="preserve"> – </w:t>
            </w:r>
            <w:r>
              <w:t>Current</w:t>
            </w:r>
          </w:p>
          <w:p w:rsidR="004937AE" w:rsidRPr="008F4651" w:rsidRDefault="004937AE" w:rsidP="004937AE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>Project manager</w:t>
            </w:r>
            <w:r w:rsidRPr="008F4651">
              <w:rPr>
                <w:sz w:val="22"/>
                <w:szCs w:val="22"/>
              </w:rPr>
              <w:t xml:space="preserve">, </w:t>
            </w:r>
            <w:r w:rsidRPr="008F4651">
              <w:rPr>
                <w:rStyle w:val="SubtleReference"/>
                <w:sz w:val="22"/>
                <w:szCs w:val="22"/>
              </w:rPr>
              <w:t>Motivo engineering</w:t>
            </w:r>
          </w:p>
          <w:p w:rsidR="004937AE" w:rsidRPr="008F4651" w:rsidRDefault="004937AE" w:rsidP="004937AE">
            <w:pPr>
              <w:contextualSpacing w:val="0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Responsible for maximizing high-end clients’ experiences. Instructed clients on driving a fleet of exotic cars. Marketed events and tours. Handled cross country travel and catering logistics. Maintained exotic fleet.</w:t>
            </w:r>
          </w:p>
          <w:p w:rsidR="004937AE" w:rsidRPr="00CF1A49" w:rsidRDefault="004937AE" w:rsidP="004937AE">
            <w:pPr>
              <w:contextualSpacing w:val="0"/>
            </w:pPr>
            <w:r>
              <w:t xml:space="preserve"> </w:t>
            </w:r>
          </w:p>
        </w:tc>
      </w:tr>
      <w:tr w:rsidR="004937AE" w:rsidRPr="00CF1A49" w:rsidTr="001434BC">
        <w:tc>
          <w:tcPr>
            <w:tcW w:w="9290" w:type="dxa"/>
          </w:tcPr>
          <w:p w:rsidR="004937AE" w:rsidRPr="00CF1A49" w:rsidRDefault="004937AE" w:rsidP="004937AE">
            <w:pPr>
              <w:pStyle w:val="Heading3"/>
              <w:contextualSpacing w:val="0"/>
              <w:outlineLvl w:val="2"/>
            </w:pPr>
            <w:r>
              <w:t>January 2016 – June 2018</w:t>
            </w:r>
          </w:p>
          <w:p w:rsidR="004937AE" w:rsidRPr="008F4651" w:rsidRDefault="004937AE" w:rsidP="004937AE">
            <w:pPr>
              <w:pStyle w:val="Heading2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 xml:space="preserve">project manager, </w:t>
            </w:r>
            <w:r w:rsidRPr="008F4651">
              <w:rPr>
                <w:rStyle w:val="SubtleReference"/>
                <w:sz w:val="22"/>
                <w:szCs w:val="22"/>
              </w:rPr>
              <w:t>wwu racing, Formula SAE Team</w:t>
            </w:r>
          </w:p>
          <w:p w:rsidR="004937AE" w:rsidRPr="008F4651" w:rsidRDefault="004937AE" w:rsidP="004937AE">
            <w:pPr>
              <w:contextualSpacing w:val="0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Managed a team of 45 students to build a Formula SAE race car in one year. Built a start-up business model that replicates the industry. Raised, managed, spent, and reconciled a $25,000 budget. Helped each team member develop into creative, detail oriented, analytical, and prepared engineers to function as a strong, cohesive team.</w:t>
            </w:r>
          </w:p>
        </w:tc>
      </w:tr>
      <w:tr w:rsidR="004937AE" w:rsidRPr="00CF1A49" w:rsidTr="001434BC">
        <w:trPr>
          <w:trHeight w:val="805"/>
        </w:trPr>
        <w:tc>
          <w:tcPr>
            <w:tcW w:w="9290" w:type="dxa"/>
            <w:tcMar>
              <w:top w:w="216" w:type="dxa"/>
            </w:tcMar>
          </w:tcPr>
          <w:p w:rsidR="004937AE" w:rsidRPr="00CF1A49" w:rsidRDefault="004937AE" w:rsidP="004937AE">
            <w:pPr>
              <w:pStyle w:val="Heading3"/>
              <w:contextualSpacing w:val="0"/>
              <w:outlineLvl w:val="2"/>
            </w:pPr>
            <w:r>
              <w:t>January 2006</w:t>
            </w:r>
            <w:r w:rsidRPr="00CF1A49">
              <w:t xml:space="preserve"> – </w:t>
            </w:r>
            <w:r>
              <w:t>October 2011</w:t>
            </w:r>
          </w:p>
          <w:p w:rsidR="004937AE" w:rsidRPr="008F4651" w:rsidRDefault="004937AE" w:rsidP="004937AE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 xml:space="preserve">Driving instructor/Guest Relations, </w:t>
            </w:r>
            <w:r w:rsidRPr="008F4651">
              <w:rPr>
                <w:rStyle w:val="SubtleReference"/>
                <w:sz w:val="22"/>
                <w:szCs w:val="22"/>
              </w:rPr>
              <w:t>World Class dRving</w:t>
            </w:r>
          </w:p>
          <w:p w:rsidR="004937AE" w:rsidRPr="008F4651" w:rsidRDefault="004937AE" w:rsidP="004937AE">
            <w:pPr>
              <w:contextualSpacing w:val="0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 xml:space="preserve">Responsible for maximizing high-end clients’ experiences. Instructed clients on driving a fleet of exotic cars. Marketed events and tours. Handled cross country travel and catering logistics. Maintained exotic fleet. </w:t>
            </w:r>
          </w:p>
        </w:tc>
      </w:tr>
      <w:tr w:rsidR="004937AE" w:rsidRPr="00CF1A49" w:rsidTr="001434BC">
        <w:trPr>
          <w:trHeight w:val="607"/>
        </w:trPr>
        <w:tc>
          <w:tcPr>
            <w:tcW w:w="9290" w:type="dxa"/>
            <w:tcMar>
              <w:top w:w="216" w:type="dxa"/>
            </w:tcMar>
          </w:tcPr>
          <w:p w:rsidR="004937AE" w:rsidRPr="00CF1A49" w:rsidRDefault="004937AE" w:rsidP="004937AE">
            <w:pPr>
              <w:pStyle w:val="Heading3"/>
              <w:contextualSpacing w:val="0"/>
              <w:outlineLvl w:val="2"/>
            </w:pPr>
            <w:r>
              <w:t>February 2003</w:t>
            </w:r>
            <w:r w:rsidRPr="00CF1A49">
              <w:t xml:space="preserve"> – </w:t>
            </w:r>
            <w:r>
              <w:t>August 2013</w:t>
            </w:r>
          </w:p>
          <w:p w:rsidR="004937AE" w:rsidRPr="008F4651" w:rsidRDefault="004937AE" w:rsidP="004937AE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 xml:space="preserve">Front of the house manager, </w:t>
            </w:r>
            <w:r w:rsidRPr="008F4651">
              <w:rPr>
                <w:rStyle w:val="SubtleReference"/>
                <w:sz w:val="22"/>
                <w:szCs w:val="22"/>
              </w:rPr>
              <w:t>Il Posto trattoria / fume Bistro &amp; bar</w:t>
            </w:r>
          </w:p>
          <w:p w:rsidR="004937AE" w:rsidRPr="008F4651" w:rsidRDefault="004937AE" w:rsidP="004937AE">
            <w:pPr>
              <w:contextualSpacing w:val="0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Hired, trained, and managed 10 to 15 employees in two full service, up-scale restaurants. Assisted in developing menus, staff, interior design, policies, and marketing. Handled finances and HR on a daily basis.</w:t>
            </w:r>
          </w:p>
        </w:tc>
      </w:tr>
    </w:tbl>
    <w:sdt>
      <w:sdtPr>
        <w:alias w:val="Education:"/>
        <w:tag w:val="Education:"/>
        <w:id w:val="-1908763273"/>
        <w:placeholder>
          <w:docPart w:val="D9169C93DF0B1248BCFB34B07C4BECAB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8F4651">
            <w:rPr>
              <w:sz w:val="22"/>
              <w:szCs w:val="22"/>
            </w:rPr>
            <w:t>Education</w:t>
          </w:r>
        </w:p>
      </w:sdtContent>
    </w:sdt>
    <w:tbl>
      <w:tblPr>
        <w:tblStyle w:val="TableGrid"/>
        <w:tblW w:w="548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41"/>
      </w:tblGrid>
      <w:tr w:rsidR="001D0BF1" w:rsidRPr="00CF1A49" w:rsidTr="00830803">
        <w:trPr>
          <w:trHeight w:val="256"/>
        </w:trPr>
        <w:tc>
          <w:tcPr>
            <w:tcW w:w="9337" w:type="dxa"/>
          </w:tcPr>
          <w:p w:rsidR="001D0BF1" w:rsidRPr="00DE1276" w:rsidRDefault="00F14C50" w:rsidP="001D0BF1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t xml:space="preserve">Graduation DAte: </w:t>
            </w:r>
            <w:r w:rsidR="00146DA4">
              <w:t>June 2018</w:t>
            </w:r>
          </w:p>
          <w:p w:rsidR="001D0BF1" w:rsidRPr="008F4651" w:rsidRDefault="008C75FD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>Industrial Technology-</w:t>
            </w:r>
            <w:r w:rsidR="00146DA4" w:rsidRPr="008F4651">
              <w:rPr>
                <w:sz w:val="22"/>
                <w:szCs w:val="22"/>
              </w:rPr>
              <w:t>Vehicle Design</w:t>
            </w:r>
            <w:r w:rsidR="001D0BF1" w:rsidRPr="008F4651">
              <w:rPr>
                <w:sz w:val="22"/>
                <w:szCs w:val="22"/>
              </w:rPr>
              <w:t>,</w:t>
            </w:r>
            <w:r w:rsidR="007B777F" w:rsidRPr="008F4651">
              <w:rPr>
                <w:sz w:val="22"/>
                <w:szCs w:val="22"/>
              </w:rPr>
              <w:t xml:space="preserve"> BS,</w:t>
            </w:r>
            <w:r w:rsidR="001D0BF1" w:rsidRPr="008F4651">
              <w:rPr>
                <w:sz w:val="22"/>
                <w:szCs w:val="22"/>
              </w:rPr>
              <w:t xml:space="preserve"> </w:t>
            </w:r>
            <w:r w:rsidR="00146DA4" w:rsidRPr="008F4651">
              <w:rPr>
                <w:rStyle w:val="SubtleReference"/>
                <w:sz w:val="22"/>
                <w:szCs w:val="22"/>
              </w:rPr>
              <w:t>Western Washington University</w:t>
            </w:r>
          </w:p>
          <w:p w:rsidR="007538DC" w:rsidRPr="008F4651" w:rsidRDefault="006E757D" w:rsidP="007538DC">
            <w:pPr>
              <w:contextualSpacing w:val="0"/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L</w:t>
            </w:r>
            <w:r w:rsidR="008C75FD" w:rsidRPr="008F4651">
              <w:rPr>
                <w:sz w:val="18"/>
                <w:szCs w:val="18"/>
              </w:rPr>
              <w:t>ab based major</w:t>
            </w:r>
            <w:r w:rsidR="00593455" w:rsidRPr="008F4651">
              <w:rPr>
                <w:sz w:val="18"/>
                <w:szCs w:val="18"/>
              </w:rPr>
              <w:t xml:space="preserve"> with critical</w:t>
            </w:r>
            <w:r w:rsidR="00131B9A" w:rsidRPr="008F4651">
              <w:rPr>
                <w:sz w:val="18"/>
                <w:szCs w:val="18"/>
              </w:rPr>
              <w:t xml:space="preserve"> aspects of </w:t>
            </w:r>
            <w:r w:rsidR="008C75FD" w:rsidRPr="008F4651">
              <w:rPr>
                <w:sz w:val="18"/>
                <w:szCs w:val="18"/>
              </w:rPr>
              <w:t>mechanical</w:t>
            </w:r>
            <w:r w:rsidR="00131B9A" w:rsidRPr="008F4651">
              <w:rPr>
                <w:sz w:val="18"/>
                <w:szCs w:val="18"/>
              </w:rPr>
              <w:t xml:space="preserve"> engineering, vehicle</w:t>
            </w:r>
            <w:r w:rsidR="00210D2D" w:rsidRPr="008F4651">
              <w:rPr>
                <w:sz w:val="18"/>
                <w:szCs w:val="18"/>
              </w:rPr>
              <w:t xml:space="preserve"> design, hands-</w:t>
            </w:r>
            <w:r w:rsidR="008C75FD" w:rsidRPr="008F4651">
              <w:rPr>
                <w:sz w:val="18"/>
                <w:szCs w:val="18"/>
              </w:rPr>
              <w:t>on manufacturing, composites, CAD modeling, vehicle dynamics, and project management. Recipient of the Don Moon Scholarship, the Schaad Scholarship</w:t>
            </w:r>
            <w:r w:rsidR="008E137D" w:rsidRPr="008F4651">
              <w:rPr>
                <w:sz w:val="18"/>
                <w:szCs w:val="18"/>
              </w:rPr>
              <w:t>,</w:t>
            </w:r>
            <w:r w:rsidR="008C75FD" w:rsidRPr="008F4651">
              <w:rPr>
                <w:sz w:val="18"/>
                <w:szCs w:val="18"/>
              </w:rPr>
              <w:t xml:space="preserve"> and </w:t>
            </w:r>
            <w:r w:rsidR="008E137D" w:rsidRPr="008F4651">
              <w:rPr>
                <w:sz w:val="18"/>
                <w:szCs w:val="18"/>
              </w:rPr>
              <w:t>the Western Grant</w:t>
            </w:r>
            <w:r w:rsidR="008C75FD" w:rsidRPr="008F4651">
              <w:rPr>
                <w:sz w:val="18"/>
                <w:szCs w:val="18"/>
              </w:rPr>
              <w:t>.</w:t>
            </w:r>
            <w:r w:rsidR="008C75FD" w:rsidRPr="008F4651">
              <w:rPr>
                <w:b/>
                <w:sz w:val="18"/>
                <w:szCs w:val="18"/>
              </w:rPr>
              <w:t xml:space="preserve"> GPA: 3.33</w:t>
            </w:r>
          </w:p>
        </w:tc>
      </w:tr>
      <w:tr w:rsidR="00F61DF9" w:rsidRPr="00CF1A49" w:rsidTr="00830803">
        <w:trPr>
          <w:trHeight w:val="260"/>
        </w:trPr>
        <w:tc>
          <w:tcPr>
            <w:tcW w:w="9337" w:type="dxa"/>
            <w:tcMar>
              <w:top w:w="216" w:type="dxa"/>
            </w:tcMar>
          </w:tcPr>
          <w:p w:rsidR="00F61DF9" w:rsidRPr="00CF1A49" w:rsidRDefault="00F14C50" w:rsidP="00F61DF9">
            <w:pPr>
              <w:pStyle w:val="Heading3"/>
              <w:contextualSpacing w:val="0"/>
              <w:outlineLvl w:val="2"/>
            </w:pPr>
            <w:r>
              <w:t xml:space="preserve">Completion Date: </w:t>
            </w:r>
            <w:r w:rsidR="0000737D">
              <w:t>May</w:t>
            </w:r>
            <w:r w:rsidR="00F61DF9" w:rsidRPr="00CF1A49">
              <w:t xml:space="preserve"> </w:t>
            </w:r>
            <w:r w:rsidR="0000737D">
              <w:t>2005</w:t>
            </w:r>
          </w:p>
          <w:p w:rsidR="00F61DF9" w:rsidRPr="008F4651" w:rsidRDefault="0000737D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 w:rsidRPr="008F4651">
              <w:rPr>
                <w:sz w:val="22"/>
                <w:szCs w:val="22"/>
              </w:rPr>
              <w:t>Mechanic</w:t>
            </w:r>
            <w:r w:rsidR="00A46904" w:rsidRPr="008F4651">
              <w:rPr>
                <w:sz w:val="22"/>
                <w:szCs w:val="22"/>
              </w:rPr>
              <w:t>/Driving</w:t>
            </w:r>
            <w:r w:rsidRPr="008F4651">
              <w:rPr>
                <w:sz w:val="22"/>
                <w:szCs w:val="22"/>
              </w:rPr>
              <w:t xml:space="preserve"> Training program</w:t>
            </w:r>
            <w:r w:rsidR="00F61DF9" w:rsidRPr="008F4651">
              <w:rPr>
                <w:sz w:val="22"/>
                <w:szCs w:val="22"/>
              </w:rPr>
              <w:t xml:space="preserve">, </w:t>
            </w:r>
            <w:r w:rsidRPr="008F4651">
              <w:rPr>
                <w:rStyle w:val="SubtleReference"/>
                <w:sz w:val="22"/>
                <w:szCs w:val="22"/>
              </w:rPr>
              <w:t>jim russell Racing school</w:t>
            </w:r>
          </w:p>
          <w:p w:rsidR="00F61DF9" w:rsidRPr="008F4651" w:rsidRDefault="006E757D" w:rsidP="00F61DF9">
            <w:pPr>
              <w:rPr>
                <w:sz w:val="18"/>
                <w:szCs w:val="18"/>
              </w:rPr>
            </w:pPr>
            <w:r w:rsidRPr="008F4651">
              <w:rPr>
                <w:sz w:val="18"/>
                <w:szCs w:val="18"/>
              </w:rPr>
              <w:t>Hand</w:t>
            </w:r>
            <w:r w:rsidR="00171DD6" w:rsidRPr="008F4651">
              <w:rPr>
                <w:sz w:val="18"/>
                <w:szCs w:val="18"/>
              </w:rPr>
              <w:t>s-</w:t>
            </w:r>
            <w:r w:rsidR="00B40E56" w:rsidRPr="008F4651">
              <w:rPr>
                <w:sz w:val="18"/>
                <w:szCs w:val="18"/>
              </w:rPr>
              <w:t>on racing mechanic</w:t>
            </w:r>
            <w:r w:rsidR="001228CB" w:rsidRPr="008F4651">
              <w:rPr>
                <w:sz w:val="18"/>
                <w:szCs w:val="18"/>
              </w:rPr>
              <w:t xml:space="preserve"> training program. Learned</w:t>
            </w:r>
            <w:r w:rsidR="009F1DB1" w:rsidRPr="008F4651">
              <w:rPr>
                <w:sz w:val="18"/>
                <w:szCs w:val="18"/>
              </w:rPr>
              <w:t xml:space="preserve"> ground-</w:t>
            </w:r>
            <w:r w:rsidR="001228CB" w:rsidRPr="008F4651">
              <w:rPr>
                <w:sz w:val="18"/>
                <w:szCs w:val="18"/>
              </w:rPr>
              <w:t>up build</w:t>
            </w:r>
            <w:r w:rsidR="00F95D6C" w:rsidRPr="008F4651">
              <w:rPr>
                <w:sz w:val="18"/>
                <w:szCs w:val="18"/>
              </w:rPr>
              <w:t>s of open wheel race cars</w:t>
            </w:r>
            <w:r w:rsidR="001228CB" w:rsidRPr="008F4651">
              <w:rPr>
                <w:sz w:val="18"/>
                <w:szCs w:val="18"/>
              </w:rPr>
              <w:t>, vehicle dynamics, repairs, composite training,</w:t>
            </w:r>
            <w:r w:rsidR="00F95D6C" w:rsidRPr="008F4651">
              <w:rPr>
                <w:sz w:val="18"/>
                <w:szCs w:val="18"/>
              </w:rPr>
              <w:t xml:space="preserve"> maintenance of a fleet of high performance cars for Audi,</w:t>
            </w:r>
            <w:r w:rsidR="001228CB" w:rsidRPr="008F4651">
              <w:rPr>
                <w:sz w:val="18"/>
                <w:szCs w:val="18"/>
              </w:rPr>
              <w:t xml:space="preserve"> and motorsports business management. </w:t>
            </w:r>
            <w:r w:rsidR="00F95D6C" w:rsidRPr="008F4651">
              <w:rPr>
                <w:sz w:val="18"/>
                <w:szCs w:val="18"/>
              </w:rPr>
              <w:t>Attend</w:t>
            </w:r>
            <w:r w:rsidR="00B40E56" w:rsidRPr="008F4651">
              <w:rPr>
                <w:sz w:val="18"/>
                <w:szCs w:val="18"/>
              </w:rPr>
              <w:t>ed composites</w:t>
            </w:r>
            <w:r w:rsidR="00F95D6C" w:rsidRPr="008F4651">
              <w:rPr>
                <w:sz w:val="18"/>
                <w:szCs w:val="18"/>
              </w:rPr>
              <w:t xml:space="preserve"> classes at </w:t>
            </w:r>
            <w:proofErr w:type="spellStart"/>
            <w:r w:rsidR="00F95D6C" w:rsidRPr="008F4651">
              <w:rPr>
                <w:sz w:val="18"/>
                <w:szCs w:val="18"/>
              </w:rPr>
              <w:t>Abaris</w:t>
            </w:r>
            <w:proofErr w:type="spellEnd"/>
            <w:r w:rsidR="00F95D6C" w:rsidRPr="008F4651">
              <w:rPr>
                <w:sz w:val="18"/>
                <w:szCs w:val="18"/>
              </w:rPr>
              <w:t xml:space="preserve"> Training. </w:t>
            </w:r>
            <w:r w:rsidR="001228CB" w:rsidRPr="008F4651">
              <w:rPr>
                <w:sz w:val="18"/>
                <w:szCs w:val="18"/>
              </w:rPr>
              <w:t>Year-long driving sch</w:t>
            </w:r>
            <w:r w:rsidR="00B40E56" w:rsidRPr="008F4651">
              <w:rPr>
                <w:sz w:val="18"/>
                <w:szCs w:val="18"/>
              </w:rPr>
              <w:t>ool in parallel to the mechanic</w:t>
            </w:r>
            <w:r w:rsidR="001228CB" w:rsidRPr="008F4651">
              <w:rPr>
                <w:sz w:val="18"/>
                <w:szCs w:val="18"/>
              </w:rPr>
              <w:t xml:space="preserve"> program w</w:t>
            </w:r>
            <w:r w:rsidR="00B40E56" w:rsidRPr="008F4651">
              <w:rPr>
                <w:sz w:val="18"/>
                <w:szCs w:val="18"/>
              </w:rPr>
              <w:t xml:space="preserve">ith some of the top instructors </w:t>
            </w:r>
            <w:r w:rsidR="001228CB" w:rsidRPr="008F4651">
              <w:rPr>
                <w:sz w:val="18"/>
                <w:szCs w:val="18"/>
              </w:rPr>
              <w:t xml:space="preserve">in the world. Heavily involved in the building/prepping of the fleet of Formula 3 cars currently used at </w:t>
            </w:r>
            <w:proofErr w:type="spellStart"/>
            <w:r w:rsidR="001228CB" w:rsidRPr="008F4651">
              <w:rPr>
                <w:sz w:val="18"/>
                <w:szCs w:val="18"/>
              </w:rPr>
              <w:t>Simraceway</w:t>
            </w:r>
            <w:proofErr w:type="spellEnd"/>
            <w:r w:rsidR="001228CB" w:rsidRPr="008F4651">
              <w:rPr>
                <w:sz w:val="18"/>
                <w:szCs w:val="18"/>
              </w:rPr>
              <w:t xml:space="preserve"> Driving School.</w:t>
            </w:r>
          </w:p>
        </w:tc>
      </w:tr>
    </w:tbl>
    <w:tbl>
      <w:tblPr>
        <w:tblStyle w:val="TableGrid"/>
        <w:tblpPr w:leftFromText="180" w:rightFromText="180" w:vertAnchor="text" w:horzAnchor="margin" w:tblpY="694"/>
        <w:tblW w:w="547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5560"/>
      </w:tblGrid>
      <w:tr w:rsidR="00830803" w:rsidRPr="00830803" w:rsidTr="00830803">
        <w:trPr>
          <w:trHeight w:val="1480"/>
        </w:trPr>
        <w:tc>
          <w:tcPr>
            <w:tcW w:w="4680" w:type="dxa"/>
          </w:tcPr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Large scale project management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Time management/task prioritization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Commitment and a strong desire to get the job done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Proficient with current technology trends and processes</w:t>
            </w:r>
          </w:p>
        </w:tc>
        <w:tc>
          <w:tcPr>
            <w:tcW w:w="5560" w:type="dxa"/>
            <w:tcMar>
              <w:left w:w="360" w:type="dxa"/>
            </w:tcMar>
          </w:tcPr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Motivating teams to work together towards a common goal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>Developing plans, timelines, and documentation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 xml:space="preserve">Steady and focused in high pressure situations </w:t>
            </w:r>
          </w:p>
          <w:p w:rsidR="00830803" w:rsidRPr="00830803" w:rsidRDefault="00830803" w:rsidP="00830803">
            <w:pPr>
              <w:pStyle w:val="ListBullet"/>
              <w:rPr>
                <w:sz w:val="18"/>
                <w:szCs w:val="18"/>
              </w:rPr>
            </w:pPr>
            <w:r w:rsidRPr="00830803">
              <w:rPr>
                <w:sz w:val="18"/>
                <w:szCs w:val="18"/>
              </w:rPr>
              <w:t xml:space="preserve">Ability to work dynamically </w:t>
            </w:r>
          </w:p>
        </w:tc>
      </w:tr>
    </w:tbl>
    <w:sdt>
      <w:sdtPr>
        <w:alias w:val="Skills:"/>
        <w:tag w:val="Skills:"/>
        <w:id w:val="-1392877668"/>
        <w:placeholder>
          <w:docPart w:val="CA508CF3B3548441A53B1EA0E953B908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8F4651">
            <w:rPr>
              <w:sz w:val="22"/>
              <w:szCs w:val="22"/>
            </w:rPr>
            <w:t>Skills</w:t>
          </w:r>
        </w:p>
      </w:sdtContent>
    </w:sdt>
    <w:p w:rsidR="008F4651" w:rsidRPr="001434BC" w:rsidRDefault="008F4651" w:rsidP="006E1507">
      <w:pPr>
        <w:rPr>
          <w:sz w:val="16"/>
          <w:szCs w:val="16"/>
        </w:rPr>
      </w:pPr>
    </w:p>
    <w:p w:rsidR="00B51D1B" w:rsidRPr="001434BC" w:rsidRDefault="00DE1276" w:rsidP="006E1507">
      <w:pPr>
        <w:rPr>
          <w:sz w:val="16"/>
          <w:szCs w:val="16"/>
        </w:rPr>
      </w:pPr>
      <w:r w:rsidRPr="001434BC">
        <w:rPr>
          <w:sz w:val="16"/>
          <w:szCs w:val="16"/>
        </w:rPr>
        <w:t>*</w:t>
      </w:r>
      <w:r w:rsidR="00F27C41" w:rsidRPr="001434BC">
        <w:rPr>
          <w:sz w:val="16"/>
          <w:szCs w:val="16"/>
        </w:rPr>
        <w:t>Portfolio</w:t>
      </w:r>
      <w:r w:rsidRPr="001434BC">
        <w:rPr>
          <w:sz w:val="16"/>
          <w:szCs w:val="16"/>
        </w:rPr>
        <w:t xml:space="preserve"> </w:t>
      </w:r>
      <w:r w:rsidR="008E1200" w:rsidRPr="001434BC">
        <w:rPr>
          <w:sz w:val="16"/>
          <w:szCs w:val="16"/>
        </w:rPr>
        <w:t xml:space="preserve">and a more detailed resume available </w:t>
      </w:r>
      <w:r w:rsidRPr="001434BC">
        <w:rPr>
          <w:sz w:val="16"/>
          <w:szCs w:val="16"/>
        </w:rPr>
        <w:t>on website or LinkedIn listed above</w:t>
      </w:r>
      <w:bookmarkStart w:id="0" w:name="_GoBack"/>
      <w:bookmarkEnd w:id="0"/>
    </w:p>
    <w:sectPr w:rsidR="00B51D1B" w:rsidRPr="001434BC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561" w:rsidRDefault="00645561" w:rsidP="0068194B">
      <w:r>
        <w:separator/>
      </w:r>
    </w:p>
    <w:p w:rsidR="00645561" w:rsidRDefault="00645561"/>
    <w:p w:rsidR="00645561" w:rsidRDefault="00645561"/>
    <w:p w:rsidR="00645561" w:rsidRDefault="00645561"/>
  </w:endnote>
  <w:endnote w:type="continuationSeparator" w:id="0">
    <w:p w:rsidR="00645561" w:rsidRDefault="00645561" w:rsidP="0068194B">
      <w:r>
        <w:continuationSeparator/>
      </w:r>
    </w:p>
    <w:p w:rsidR="00645561" w:rsidRDefault="00645561"/>
    <w:p w:rsidR="00645561" w:rsidRDefault="00645561"/>
    <w:p w:rsidR="00645561" w:rsidRDefault="00645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40CD" w:rsidRDefault="00DE40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561" w:rsidRDefault="00645561" w:rsidP="0068194B">
      <w:r>
        <w:separator/>
      </w:r>
    </w:p>
    <w:p w:rsidR="00645561" w:rsidRDefault="00645561"/>
    <w:p w:rsidR="00645561" w:rsidRDefault="00645561"/>
    <w:p w:rsidR="00645561" w:rsidRDefault="00645561"/>
  </w:footnote>
  <w:footnote w:type="continuationSeparator" w:id="0">
    <w:p w:rsidR="00645561" w:rsidRDefault="00645561" w:rsidP="0068194B">
      <w:r>
        <w:continuationSeparator/>
      </w:r>
    </w:p>
    <w:p w:rsidR="00645561" w:rsidRDefault="00645561"/>
    <w:p w:rsidR="00645561" w:rsidRDefault="00645561"/>
    <w:p w:rsidR="00645561" w:rsidRDefault="00645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1558596</wp:posOffset>
              </wp:positionV>
              <wp:extent cx="7772400" cy="0"/>
              <wp:effectExtent l="0" t="0" r="19050" b="19050"/>
              <wp:wrapNone/>
              <wp:docPr id="5" name="Straight Connector 5" descr="Header dividing line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91A714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22.7pt" to="612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5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60BCA62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B108EB"/>
    <w:multiLevelType w:val="multilevel"/>
    <w:tmpl w:val="A7284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1C32524"/>
    <w:multiLevelType w:val="multilevel"/>
    <w:tmpl w:val="C400BA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B"/>
    <w:rsid w:val="000001EF"/>
    <w:rsid w:val="00007322"/>
    <w:rsid w:val="0000737D"/>
    <w:rsid w:val="00007728"/>
    <w:rsid w:val="00024584"/>
    <w:rsid w:val="00024730"/>
    <w:rsid w:val="00036D14"/>
    <w:rsid w:val="0004100E"/>
    <w:rsid w:val="00055E95"/>
    <w:rsid w:val="0007021F"/>
    <w:rsid w:val="000A05D3"/>
    <w:rsid w:val="000A4E60"/>
    <w:rsid w:val="000B2BA5"/>
    <w:rsid w:val="000F2F8C"/>
    <w:rsid w:val="000F3D54"/>
    <w:rsid w:val="0010006E"/>
    <w:rsid w:val="001045A8"/>
    <w:rsid w:val="001071C5"/>
    <w:rsid w:val="00114A91"/>
    <w:rsid w:val="001228CB"/>
    <w:rsid w:val="00131B9A"/>
    <w:rsid w:val="001427E1"/>
    <w:rsid w:val="001434BC"/>
    <w:rsid w:val="00146DA4"/>
    <w:rsid w:val="00163668"/>
    <w:rsid w:val="00171343"/>
    <w:rsid w:val="00171566"/>
    <w:rsid w:val="00171DD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D2D"/>
    <w:rsid w:val="00213B4C"/>
    <w:rsid w:val="002253B0"/>
    <w:rsid w:val="00236D54"/>
    <w:rsid w:val="00241D8C"/>
    <w:rsid w:val="00241FDB"/>
    <w:rsid w:val="00246B6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09D5"/>
    <w:rsid w:val="003818B3"/>
    <w:rsid w:val="00393839"/>
    <w:rsid w:val="003A0632"/>
    <w:rsid w:val="003A598B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318E"/>
    <w:rsid w:val="004937AE"/>
    <w:rsid w:val="00494CF6"/>
    <w:rsid w:val="00494ECB"/>
    <w:rsid w:val="00495F8D"/>
    <w:rsid w:val="004A1FAE"/>
    <w:rsid w:val="004A32FF"/>
    <w:rsid w:val="004A59AC"/>
    <w:rsid w:val="004B06EB"/>
    <w:rsid w:val="004B6AD0"/>
    <w:rsid w:val="004C2D5D"/>
    <w:rsid w:val="004C33E1"/>
    <w:rsid w:val="004E01EB"/>
    <w:rsid w:val="004E2794"/>
    <w:rsid w:val="00504CE0"/>
    <w:rsid w:val="00510392"/>
    <w:rsid w:val="00513E2A"/>
    <w:rsid w:val="00532241"/>
    <w:rsid w:val="00566A35"/>
    <w:rsid w:val="0056701E"/>
    <w:rsid w:val="005740D7"/>
    <w:rsid w:val="00581E66"/>
    <w:rsid w:val="00593455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CE4"/>
    <w:rsid w:val="006213ED"/>
    <w:rsid w:val="0062312F"/>
    <w:rsid w:val="00625F2C"/>
    <w:rsid w:val="00640C0D"/>
    <w:rsid w:val="00645561"/>
    <w:rsid w:val="006618E9"/>
    <w:rsid w:val="00674606"/>
    <w:rsid w:val="0068194B"/>
    <w:rsid w:val="00691163"/>
    <w:rsid w:val="00692703"/>
    <w:rsid w:val="006A1962"/>
    <w:rsid w:val="006B5D48"/>
    <w:rsid w:val="006B7D7B"/>
    <w:rsid w:val="006C1A5E"/>
    <w:rsid w:val="006E1507"/>
    <w:rsid w:val="006E757D"/>
    <w:rsid w:val="006F6E0A"/>
    <w:rsid w:val="00705E39"/>
    <w:rsid w:val="00706E8B"/>
    <w:rsid w:val="00712D8B"/>
    <w:rsid w:val="00733E0A"/>
    <w:rsid w:val="0074403D"/>
    <w:rsid w:val="00746D44"/>
    <w:rsid w:val="007500DC"/>
    <w:rsid w:val="007538DC"/>
    <w:rsid w:val="00757803"/>
    <w:rsid w:val="0078320D"/>
    <w:rsid w:val="0079206B"/>
    <w:rsid w:val="00796076"/>
    <w:rsid w:val="007B777F"/>
    <w:rsid w:val="007C0566"/>
    <w:rsid w:val="007C606B"/>
    <w:rsid w:val="007D4A0E"/>
    <w:rsid w:val="007E5636"/>
    <w:rsid w:val="007E6A61"/>
    <w:rsid w:val="00801140"/>
    <w:rsid w:val="00803404"/>
    <w:rsid w:val="00830803"/>
    <w:rsid w:val="00834955"/>
    <w:rsid w:val="00855B59"/>
    <w:rsid w:val="00860461"/>
    <w:rsid w:val="0086487C"/>
    <w:rsid w:val="00870B20"/>
    <w:rsid w:val="008829F8"/>
    <w:rsid w:val="00885897"/>
    <w:rsid w:val="008A1D40"/>
    <w:rsid w:val="008A6538"/>
    <w:rsid w:val="008A761E"/>
    <w:rsid w:val="008B0AEA"/>
    <w:rsid w:val="008C7056"/>
    <w:rsid w:val="008C75FD"/>
    <w:rsid w:val="008D19CD"/>
    <w:rsid w:val="008E1200"/>
    <w:rsid w:val="008E137D"/>
    <w:rsid w:val="008F3B14"/>
    <w:rsid w:val="008F4651"/>
    <w:rsid w:val="00901899"/>
    <w:rsid w:val="0090344B"/>
    <w:rsid w:val="00905715"/>
    <w:rsid w:val="0091321E"/>
    <w:rsid w:val="00913946"/>
    <w:rsid w:val="0092726B"/>
    <w:rsid w:val="00927F8D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DB1"/>
    <w:rsid w:val="009F220C"/>
    <w:rsid w:val="009F3B05"/>
    <w:rsid w:val="009F4931"/>
    <w:rsid w:val="009F69B7"/>
    <w:rsid w:val="00A14534"/>
    <w:rsid w:val="00A16DAA"/>
    <w:rsid w:val="00A24162"/>
    <w:rsid w:val="00A24E7D"/>
    <w:rsid w:val="00A25023"/>
    <w:rsid w:val="00A270EA"/>
    <w:rsid w:val="00A34BA2"/>
    <w:rsid w:val="00A36F27"/>
    <w:rsid w:val="00A42E32"/>
    <w:rsid w:val="00A46904"/>
    <w:rsid w:val="00A46E63"/>
    <w:rsid w:val="00A51DC5"/>
    <w:rsid w:val="00A53DE1"/>
    <w:rsid w:val="00A615E1"/>
    <w:rsid w:val="00A755E8"/>
    <w:rsid w:val="00A93A5D"/>
    <w:rsid w:val="00A94C40"/>
    <w:rsid w:val="00AB32F8"/>
    <w:rsid w:val="00AB610B"/>
    <w:rsid w:val="00AD360E"/>
    <w:rsid w:val="00AD40FB"/>
    <w:rsid w:val="00AD782D"/>
    <w:rsid w:val="00AE7650"/>
    <w:rsid w:val="00B10EBE"/>
    <w:rsid w:val="00B2217F"/>
    <w:rsid w:val="00B236F1"/>
    <w:rsid w:val="00B40E5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C368E"/>
    <w:rsid w:val="00BD2D47"/>
    <w:rsid w:val="00BD431F"/>
    <w:rsid w:val="00BE423E"/>
    <w:rsid w:val="00BF483E"/>
    <w:rsid w:val="00BF61AC"/>
    <w:rsid w:val="00C34402"/>
    <w:rsid w:val="00C47FA6"/>
    <w:rsid w:val="00C518D3"/>
    <w:rsid w:val="00C55EBB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06A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276"/>
    <w:rsid w:val="00DE136D"/>
    <w:rsid w:val="00DE40CD"/>
    <w:rsid w:val="00DE6534"/>
    <w:rsid w:val="00DF4D6C"/>
    <w:rsid w:val="00E01923"/>
    <w:rsid w:val="00E14498"/>
    <w:rsid w:val="00E2397A"/>
    <w:rsid w:val="00E254DB"/>
    <w:rsid w:val="00E300FC"/>
    <w:rsid w:val="00E362DB"/>
    <w:rsid w:val="00E44E4B"/>
    <w:rsid w:val="00E501AC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536E"/>
    <w:rsid w:val="00EE2CA8"/>
    <w:rsid w:val="00EF17E8"/>
    <w:rsid w:val="00EF51D9"/>
    <w:rsid w:val="00F130DD"/>
    <w:rsid w:val="00F1338B"/>
    <w:rsid w:val="00F14233"/>
    <w:rsid w:val="00F14C50"/>
    <w:rsid w:val="00F24884"/>
    <w:rsid w:val="00F27C41"/>
    <w:rsid w:val="00F34446"/>
    <w:rsid w:val="00F476C4"/>
    <w:rsid w:val="00F55396"/>
    <w:rsid w:val="00F61DF9"/>
    <w:rsid w:val="00F81960"/>
    <w:rsid w:val="00F87504"/>
    <w:rsid w:val="00F8769D"/>
    <w:rsid w:val="00F9350C"/>
    <w:rsid w:val="00F94EB5"/>
    <w:rsid w:val="00F95D6C"/>
    <w:rsid w:val="00F9624D"/>
    <w:rsid w:val="00FB31C1"/>
    <w:rsid w:val="00FB58F2"/>
    <w:rsid w:val="00FC3DB5"/>
    <w:rsid w:val="00FC6AEA"/>
    <w:rsid w:val="00FD3D13"/>
    <w:rsid w:val="00FE085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24C54"/>
  <w15:chartTrackingRefBased/>
  <w15:docId w15:val="{35E19E4A-C12A-7F43-8879-FE099D61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276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E1276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E1276"/>
    <w:pPr>
      <w:spacing w:after="40"/>
      <w:outlineLvl w:val="1"/>
    </w:pPr>
    <w:rPr>
      <w:rFonts w:eastAsiaTheme="majorEastAsia" w:cstheme="majorBidi"/>
      <w:b/>
      <w:caps/>
      <w:color w:val="0070C0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B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C3440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34402"/>
    <w:rPr>
      <w:rFonts w:asciiTheme="majorHAnsi" w:eastAsiaTheme="majorEastAsia" w:hAnsiTheme="majorHAnsi" w:cstheme="majorBidi"/>
      <w:caps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E1276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276"/>
    <w:rPr>
      <w:rFonts w:eastAsiaTheme="majorEastAsia" w:cstheme="majorBidi"/>
      <w:b/>
      <w:caps/>
      <w:color w:val="0070C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rsid w:val="00532241"/>
    <w:pPr>
      <w:numPr>
        <w:numId w:val="5"/>
      </w:numPr>
      <w:contextualSpacing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6B61"/>
    <w:rPr>
      <w:rFonts w:asciiTheme="majorHAnsi" w:eastAsiaTheme="majorEastAsia" w:hAnsiTheme="majorHAnsi" w:cstheme="majorBidi"/>
      <w:i/>
      <w:iCs/>
      <w:color w:val="0070C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246B61"/>
    <w:pPr>
      <w:jc w:val="center"/>
    </w:pPr>
    <w:rPr>
      <w:b/>
      <w:color w:val="0070C0"/>
    </w:rPr>
  </w:style>
  <w:style w:type="character" w:customStyle="1" w:styleId="ListBulletChar">
    <w:name w:val="List Bullet Char"/>
    <w:basedOn w:val="DefaultParagraphFont"/>
    <w:link w:val="ListBullet"/>
    <w:uiPriority w:val="11"/>
    <w:rsid w:val="00504CE0"/>
  </w:style>
  <w:style w:type="character" w:customStyle="1" w:styleId="Bullet">
    <w:name w:val="Bullet"/>
    <w:basedOn w:val="ListBulletChar"/>
    <w:uiPriority w:val="1"/>
    <w:qFormat/>
    <w:rsid w:val="00504CE0"/>
    <w:rPr>
      <w:color w:val="0070C0"/>
    </w:rPr>
  </w:style>
  <w:style w:type="character" w:customStyle="1" w:styleId="domain">
    <w:name w:val="domain"/>
    <w:basedOn w:val="DefaultParagraphFont"/>
    <w:rsid w:val="00B2217F"/>
  </w:style>
  <w:style w:type="character" w:customStyle="1" w:styleId="vanity-name">
    <w:name w:val="vanity-name"/>
    <w:basedOn w:val="DefaultParagraphFont"/>
    <w:rsid w:val="00B2217F"/>
  </w:style>
  <w:style w:type="character" w:styleId="UnresolvedMention">
    <w:name w:val="Unresolved Mention"/>
    <w:basedOn w:val="DefaultParagraphFont"/>
    <w:uiPriority w:val="99"/>
    <w:semiHidden/>
    <w:unhideWhenUsed/>
    <w:rsid w:val="007E56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konig@konigconcep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onigconcep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konigmk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konig/Library/Containers/com.microsoft.Word/Data/Library/Application%20Support/Microsoft/Office/16.0/DTS/Search/%7b3EBAAACF-AF1D-884B-9A77-812A94BA0143%7dtf1640260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3433840CCF441B7157C86C0CF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6E7BD-DE7D-3043-ADEB-8DD90989F662}"/>
      </w:docPartPr>
      <w:docPartBody>
        <w:p w:rsidR="00684FE0" w:rsidRDefault="003F35E0">
          <w:pPr>
            <w:pStyle w:val="90E3433840CCF441B7157C86C0CF8BD8"/>
          </w:pPr>
          <w:r w:rsidRPr="00CF1A49">
            <w:t>·</w:t>
          </w:r>
        </w:p>
      </w:docPartBody>
    </w:docPart>
    <w:docPart>
      <w:docPartPr>
        <w:name w:val="4F6C79548B81374C9AA51C2CF97C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8F22-D531-7642-9D76-41C9944328A0}"/>
      </w:docPartPr>
      <w:docPartBody>
        <w:p w:rsidR="00684FE0" w:rsidRDefault="003F35E0">
          <w:pPr>
            <w:pStyle w:val="4F6C79548B81374C9AA51C2CF97C7DB1"/>
          </w:pPr>
          <w:r w:rsidRPr="00CF1A49">
            <w:t>·</w:t>
          </w:r>
        </w:p>
      </w:docPartBody>
    </w:docPart>
    <w:docPart>
      <w:docPartPr>
        <w:name w:val="CCE4FE89C385E34ABC823C7B9F969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A46F-57FB-1B47-A108-4470644D847B}"/>
      </w:docPartPr>
      <w:docPartBody>
        <w:p w:rsidR="00684FE0" w:rsidRDefault="003F35E0">
          <w:pPr>
            <w:pStyle w:val="CCE4FE89C385E34ABC823C7B9F9690E5"/>
          </w:pPr>
          <w:r w:rsidRPr="00CF1A49">
            <w:t>·</w:t>
          </w:r>
        </w:p>
      </w:docPartBody>
    </w:docPart>
    <w:docPart>
      <w:docPartPr>
        <w:name w:val="45D6E12A55D7E646A2ABD4D944122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FA65-02DB-AE45-9DFD-D30CC056947E}"/>
      </w:docPartPr>
      <w:docPartBody>
        <w:p w:rsidR="00684FE0" w:rsidRDefault="003F35E0">
          <w:pPr>
            <w:pStyle w:val="45D6E12A55D7E646A2ABD4D944122C5E"/>
          </w:pPr>
          <w:r w:rsidRPr="00CF1A49">
            <w:t>Experience</w:t>
          </w:r>
        </w:p>
      </w:docPartBody>
    </w:docPart>
    <w:docPart>
      <w:docPartPr>
        <w:name w:val="D9169C93DF0B1248BCFB34B07C4BE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1283-3B3C-0D4B-962B-93046F344673}"/>
      </w:docPartPr>
      <w:docPartBody>
        <w:p w:rsidR="00684FE0" w:rsidRDefault="003F35E0">
          <w:pPr>
            <w:pStyle w:val="D9169C93DF0B1248BCFB34B07C4BECAB"/>
          </w:pPr>
          <w:r w:rsidRPr="00CF1A49">
            <w:t>Education</w:t>
          </w:r>
        </w:p>
      </w:docPartBody>
    </w:docPart>
    <w:docPart>
      <w:docPartPr>
        <w:name w:val="CA508CF3B3548441A53B1EA0E953B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4E55-388F-8242-948F-3B6B78488450}"/>
      </w:docPartPr>
      <w:docPartBody>
        <w:p w:rsidR="00684FE0" w:rsidRDefault="003F35E0">
          <w:pPr>
            <w:pStyle w:val="CA508CF3B3548441A53B1EA0E953B90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4F"/>
    <w:rsid w:val="00313578"/>
    <w:rsid w:val="003F35E0"/>
    <w:rsid w:val="00684FE0"/>
    <w:rsid w:val="00874E4F"/>
    <w:rsid w:val="00876E98"/>
    <w:rsid w:val="009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27A710E65AAD4DBC0F1259468CC456">
    <w:name w:val="FB27A710E65AAD4DBC0F1259468CC45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64F66AFF2B6040B1B494831859EEF7">
    <w:name w:val="5664F66AFF2B6040B1B494831859EEF7"/>
  </w:style>
  <w:style w:type="paragraph" w:customStyle="1" w:styleId="BB643A027CB43C4F91B95D1C2D1E60B7">
    <w:name w:val="BB643A027CB43C4F91B95D1C2D1E60B7"/>
  </w:style>
  <w:style w:type="paragraph" w:customStyle="1" w:styleId="90E3433840CCF441B7157C86C0CF8BD8">
    <w:name w:val="90E3433840CCF441B7157C86C0CF8BD8"/>
  </w:style>
  <w:style w:type="paragraph" w:customStyle="1" w:styleId="50EF416655E61D49B57FD8444C0B3764">
    <w:name w:val="50EF416655E61D49B57FD8444C0B3764"/>
  </w:style>
  <w:style w:type="paragraph" w:customStyle="1" w:styleId="81AA4170E682C946B8A805CB0420DC3D">
    <w:name w:val="81AA4170E682C946B8A805CB0420DC3D"/>
  </w:style>
  <w:style w:type="paragraph" w:customStyle="1" w:styleId="4F6C79548B81374C9AA51C2CF97C7DB1">
    <w:name w:val="4F6C79548B81374C9AA51C2CF97C7DB1"/>
  </w:style>
  <w:style w:type="paragraph" w:customStyle="1" w:styleId="4D1F7A272A4B85498D9324261CFD39F0">
    <w:name w:val="4D1F7A272A4B85498D9324261CFD39F0"/>
  </w:style>
  <w:style w:type="paragraph" w:customStyle="1" w:styleId="CCE4FE89C385E34ABC823C7B9F9690E5">
    <w:name w:val="CCE4FE89C385E34ABC823C7B9F9690E5"/>
  </w:style>
  <w:style w:type="paragraph" w:customStyle="1" w:styleId="C0ED233593C6B246A2982F428CA05619">
    <w:name w:val="C0ED233593C6B246A2982F428CA05619"/>
  </w:style>
  <w:style w:type="paragraph" w:customStyle="1" w:styleId="29298BEA8A3A91488D53E7D13C7AD06F">
    <w:name w:val="29298BEA8A3A91488D53E7D13C7AD06F"/>
  </w:style>
  <w:style w:type="paragraph" w:customStyle="1" w:styleId="45D6E12A55D7E646A2ABD4D944122C5E">
    <w:name w:val="45D6E12A55D7E646A2ABD4D944122C5E"/>
  </w:style>
  <w:style w:type="paragraph" w:customStyle="1" w:styleId="45CD927095780F4091A52AF460FEE17C">
    <w:name w:val="45CD927095780F4091A52AF460FEE17C"/>
  </w:style>
  <w:style w:type="paragraph" w:customStyle="1" w:styleId="5408B19FA4DA064A843114488E027B8A">
    <w:name w:val="5408B19FA4DA064A843114488E027B8A"/>
  </w:style>
  <w:style w:type="paragraph" w:customStyle="1" w:styleId="5E95029AC730CF4682BA3B51B1732C5A">
    <w:name w:val="5E95029AC730CF4682BA3B51B1732C5A"/>
  </w:style>
  <w:style w:type="character" w:styleId="SubtleReference">
    <w:name w:val="Subtle Reference"/>
    <w:basedOn w:val="DefaultParagraphFont"/>
    <w:uiPriority w:val="10"/>
    <w:qFormat/>
    <w:rsid w:val="00874E4F"/>
    <w:rPr>
      <w:b/>
      <w:caps w:val="0"/>
      <w:smallCaps/>
      <w:color w:val="595959" w:themeColor="text1" w:themeTint="A6"/>
    </w:rPr>
  </w:style>
  <w:style w:type="paragraph" w:customStyle="1" w:styleId="6A5185B82EDC0F41924A6B5E76360EE3">
    <w:name w:val="6A5185B82EDC0F41924A6B5E76360EE3"/>
  </w:style>
  <w:style w:type="paragraph" w:customStyle="1" w:styleId="98C10E743ED3C4488B10EA3E16409DE4">
    <w:name w:val="98C10E743ED3C4488B10EA3E16409DE4"/>
  </w:style>
  <w:style w:type="paragraph" w:customStyle="1" w:styleId="3B00548CB78ABE4DA8F7DE8A4F58A9E9">
    <w:name w:val="3B00548CB78ABE4DA8F7DE8A4F58A9E9"/>
  </w:style>
  <w:style w:type="paragraph" w:customStyle="1" w:styleId="A01E59CC9A61C2468D97C7AA3094701C">
    <w:name w:val="A01E59CC9A61C2468D97C7AA3094701C"/>
  </w:style>
  <w:style w:type="paragraph" w:customStyle="1" w:styleId="A9E85D1408F68A4494B291D667755DF5">
    <w:name w:val="A9E85D1408F68A4494B291D667755DF5"/>
  </w:style>
  <w:style w:type="paragraph" w:customStyle="1" w:styleId="1E60523497A83948BAF427C44904E544">
    <w:name w:val="1E60523497A83948BAF427C44904E544"/>
  </w:style>
  <w:style w:type="paragraph" w:customStyle="1" w:styleId="FCEE9C13C9513D40979F241F2F65CAE7">
    <w:name w:val="FCEE9C13C9513D40979F241F2F65CAE7"/>
  </w:style>
  <w:style w:type="paragraph" w:customStyle="1" w:styleId="D9169C93DF0B1248BCFB34B07C4BECAB">
    <w:name w:val="D9169C93DF0B1248BCFB34B07C4BECAB"/>
  </w:style>
  <w:style w:type="paragraph" w:customStyle="1" w:styleId="17296E3B5A02EA4D85EE8A17CC8C64C1">
    <w:name w:val="17296E3B5A02EA4D85EE8A17CC8C64C1"/>
  </w:style>
  <w:style w:type="paragraph" w:customStyle="1" w:styleId="C3646831B3CB554D810CFE28BFB36201">
    <w:name w:val="C3646831B3CB554D810CFE28BFB36201"/>
  </w:style>
  <w:style w:type="paragraph" w:customStyle="1" w:styleId="69F728F4381AF5419D17611AC6893938">
    <w:name w:val="69F728F4381AF5419D17611AC6893938"/>
  </w:style>
  <w:style w:type="paragraph" w:customStyle="1" w:styleId="A33CD02313AFDC4AAF1224DCA9A1796E">
    <w:name w:val="A33CD02313AFDC4AAF1224DCA9A1796E"/>
  </w:style>
  <w:style w:type="paragraph" w:customStyle="1" w:styleId="29A513BFE111944F999BF5D7537CC310">
    <w:name w:val="29A513BFE111944F999BF5D7537CC310"/>
  </w:style>
  <w:style w:type="paragraph" w:customStyle="1" w:styleId="14D1B67CF786CC4FA91EE7D0ADC5A206">
    <w:name w:val="14D1B67CF786CC4FA91EE7D0ADC5A206"/>
  </w:style>
  <w:style w:type="paragraph" w:customStyle="1" w:styleId="5985F8B4CBA80C48A3B25651F0FD83E5">
    <w:name w:val="5985F8B4CBA80C48A3B25651F0FD83E5"/>
  </w:style>
  <w:style w:type="paragraph" w:customStyle="1" w:styleId="07B8DD6011E70A47ABEF81B2128E738E">
    <w:name w:val="07B8DD6011E70A47ABEF81B2128E738E"/>
  </w:style>
  <w:style w:type="paragraph" w:customStyle="1" w:styleId="6C1ADA5C3DED694AB975611176343776">
    <w:name w:val="6C1ADA5C3DED694AB975611176343776"/>
  </w:style>
  <w:style w:type="paragraph" w:customStyle="1" w:styleId="46CD87544DF86B4FBF1B5C718CD72D60">
    <w:name w:val="46CD87544DF86B4FBF1B5C718CD72D60"/>
  </w:style>
  <w:style w:type="paragraph" w:customStyle="1" w:styleId="CA508CF3B3548441A53B1EA0E953B908">
    <w:name w:val="CA508CF3B3548441A53B1EA0E953B908"/>
  </w:style>
  <w:style w:type="paragraph" w:customStyle="1" w:styleId="6827BDD9FB7AA940A36128E63DE2E90E">
    <w:name w:val="6827BDD9FB7AA940A36128E63DE2E90E"/>
  </w:style>
  <w:style w:type="paragraph" w:customStyle="1" w:styleId="8BA3CA8E9855F84CAF19D7D7D9D8E052">
    <w:name w:val="8BA3CA8E9855F84CAF19D7D7D9D8E052"/>
  </w:style>
  <w:style w:type="paragraph" w:customStyle="1" w:styleId="442DB98D1BF7364C8B05C91CB21196BB">
    <w:name w:val="442DB98D1BF7364C8B05C91CB21196BB"/>
  </w:style>
  <w:style w:type="paragraph" w:customStyle="1" w:styleId="30753EB07057C341A319181C63E4C4E9">
    <w:name w:val="30753EB07057C341A319181C63E4C4E9"/>
  </w:style>
  <w:style w:type="paragraph" w:customStyle="1" w:styleId="CDAC5B493D5D90439A0DAA24B6B20566">
    <w:name w:val="CDAC5B493D5D90439A0DAA24B6B20566"/>
  </w:style>
  <w:style w:type="paragraph" w:customStyle="1" w:styleId="BDAA88E7F55C4947985F1CB830AEB27D">
    <w:name w:val="BDAA88E7F55C4947985F1CB830AEB27D"/>
  </w:style>
  <w:style w:type="paragraph" w:customStyle="1" w:styleId="2DD0AD31E4686E4E9B600D075E527C97">
    <w:name w:val="2DD0AD31E4686E4E9B600D075E527C97"/>
  </w:style>
  <w:style w:type="paragraph" w:customStyle="1" w:styleId="D15542343B83FD49AB950AC9E95A5153">
    <w:name w:val="D15542343B83FD49AB950AC9E95A5153"/>
    <w:rsid w:val="00874E4F"/>
  </w:style>
  <w:style w:type="paragraph" w:customStyle="1" w:styleId="7CE5B42AE18879429702B7F8AD43CA56">
    <w:name w:val="7CE5B42AE18879429702B7F8AD43CA56"/>
    <w:rsid w:val="00874E4F"/>
  </w:style>
  <w:style w:type="paragraph" w:customStyle="1" w:styleId="F31DB652A4232C4499B937EDF46FF858">
    <w:name w:val="F31DB652A4232C4499B937EDF46FF858"/>
    <w:rsid w:val="00874E4F"/>
  </w:style>
  <w:style w:type="paragraph" w:customStyle="1" w:styleId="2891D929A7A50E4BB2E639662410CC28">
    <w:name w:val="2891D929A7A50E4BB2E639662410CC28"/>
    <w:rsid w:val="00874E4F"/>
  </w:style>
  <w:style w:type="paragraph" w:customStyle="1" w:styleId="B9B90FDEE1B9A64AA09674F91821F1BB">
    <w:name w:val="B9B90FDEE1B9A64AA09674F91821F1BB"/>
    <w:rsid w:val="00874E4F"/>
  </w:style>
  <w:style w:type="paragraph" w:customStyle="1" w:styleId="56996AE766F59849BDF53C83A7743313">
    <w:name w:val="56996AE766F59849BDF53C83A7743313"/>
    <w:rsid w:val="00874E4F"/>
  </w:style>
  <w:style w:type="paragraph" w:customStyle="1" w:styleId="B1337C6A16D14C48BB1D75D9AE35B8A6">
    <w:name w:val="B1337C6A16D14C48BB1D75D9AE35B8A6"/>
    <w:rsid w:val="00874E4F"/>
  </w:style>
  <w:style w:type="paragraph" w:customStyle="1" w:styleId="5781D79AD2F9864D899E6D3AF8558778">
    <w:name w:val="5781D79AD2F9864D899E6D3AF8558778"/>
    <w:rsid w:val="00874E4F"/>
  </w:style>
  <w:style w:type="paragraph" w:customStyle="1" w:styleId="EA354066B50E1B4CB1A6C75E4B1F650D">
    <w:name w:val="EA354066B50E1B4CB1A6C75E4B1F650D"/>
    <w:rsid w:val="00874E4F"/>
  </w:style>
  <w:style w:type="paragraph" w:customStyle="1" w:styleId="B511F73A2F22984ABCCD035B0C0AB316">
    <w:name w:val="B511F73A2F22984ABCCD035B0C0AB316"/>
    <w:rsid w:val="00874E4F"/>
  </w:style>
  <w:style w:type="paragraph" w:customStyle="1" w:styleId="60E4EC503C4DB5479E0DE5A48B18E86C">
    <w:name w:val="60E4EC503C4DB5479E0DE5A48B18E86C"/>
    <w:rsid w:val="00874E4F"/>
  </w:style>
  <w:style w:type="paragraph" w:customStyle="1" w:styleId="4A0638F0AE9F3E4B945E4061EBB9C05D">
    <w:name w:val="4A0638F0AE9F3E4B945E4061EBB9C05D"/>
    <w:rsid w:val="00874E4F"/>
  </w:style>
  <w:style w:type="paragraph" w:customStyle="1" w:styleId="C4A9126BF8E42B4A87888E418F757B8E">
    <w:name w:val="C4A9126BF8E42B4A87888E418F757B8E"/>
    <w:rsid w:val="00874E4F"/>
  </w:style>
  <w:style w:type="paragraph" w:customStyle="1" w:styleId="74FEFCD7EDC04A4596B74CB8B9FB9CAF">
    <w:name w:val="74FEFCD7EDC04A4596B74CB8B9FB9CAF"/>
    <w:rsid w:val="00874E4F"/>
  </w:style>
  <w:style w:type="paragraph" w:customStyle="1" w:styleId="78E12724CC46014B8CFB65C1C536BCF3">
    <w:name w:val="78E12724CC46014B8CFB65C1C536BCF3"/>
    <w:rsid w:val="00874E4F"/>
  </w:style>
  <w:style w:type="paragraph" w:customStyle="1" w:styleId="7E767B8335BB4C49B0DE0AB7EEF6F795">
    <w:name w:val="7E767B8335BB4C49B0DE0AB7EEF6F795"/>
    <w:rsid w:val="00874E4F"/>
  </w:style>
  <w:style w:type="paragraph" w:customStyle="1" w:styleId="45C8066D810DA345A5DB148CD49004F1">
    <w:name w:val="45C8066D810DA345A5DB148CD49004F1"/>
    <w:rsid w:val="00874E4F"/>
  </w:style>
  <w:style w:type="paragraph" w:customStyle="1" w:styleId="27364E2882DBA045B07CF955F030503B">
    <w:name w:val="27364E2882DBA045B07CF955F030503B"/>
    <w:rsid w:val="00874E4F"/>
  </w:style>
  <w:style w:type="paragraph" w:customStyle="1" w:styleId="1B2F1BE2A9DF544FA2FC1E0A27AB6B66">
    <w:name w:val="1B2F1BE2A9DF544FA2FC1E0A27AB6B66"/>
    <w:rsid w:val="00874E4F"/>
  </w:style>
  <w:style w:type="paragraph" w:customStyle="1" w:styleId="C8E9A187BF0D704985ED852D87AFF9AE">
    <w:name w:val="C8E9A187BF0D704985ED852D87AFF9AE"/>
    <w:rsid w:val="00874E4F"/>
  </w:style>
  <w:style w:type="paragraph" w:customStyle="1" w:styleId="FBAF3B4AAE90824FA84231F23CBF0470">
    <w:name w:val="FBAF3B4AAE90824FA84231F23CBF0470"/>
    <w:rsid w:val="00874E4F"/>
  </w:style>
  <w:style w:type="paragraph" w:customStyle="1" w:styleId="1769E947B5E7814AAD7E863088B0069D">
    <w:name w:val="1769E947B5E7814AAD7E863088B0069D"/>
    <w:rsid w:val="00874E4F"/>
  </w:style>
  <w:style w:type="paragraph" w:customStyle="1" w:styleId="EBE847CC8CD5C746B1434E0218DF0138">
    <w:name w:val="EBE847CC8CD5C746B1434E0218DF0138"/>
    <w:rsid w:val="00874E4F"/>
  </w:style>
  <w:style w:type="paragraph" w:customStyle="1" w:styleId="64C45C932F300E43BDC7CB606B2B2661">
    <w:name w:val="64C45C932F300E43BDC7CB606B2B2661"/>
    <w:rsid w:val="00874E4F"/>
  </w:style>
  <w:style w:type="paragraph" w:customStyle="1" w:styleId="BB58BFBE990E5948B142FF42817608F4">
    <w:name w:val="BB58BFBE990E5948B142FF42817608F4"/>
    <w:rsid w:val="00874E4F"/>
  </w:style>
  <w:style w:type="paragraph" w:customStyle="1" w:styleId="7E89D220E7FD844C875360845768B4C2">
    <w:name w:val="7E89D220E7FD844C875360845768B4C2"/>
    <w:rsid w:val="00874E4F"/>
  </w:style>
  <w:style w:type="paragraph" w:customStyle="1" w:styleId="4425FEC57271334DBFBDE3FAE6F3C5C5">
    <w:name w:val="4425FEC57271334DBFBDE3FAE6F3C5C5"/>
    <w:rsid w:val="00874E4F"/>
  </w:style>
  <w:style w:type="paragraph" w:customStyle="1" w:styleId="AF2ACBDD481DD24BA2D53D8B7000DB13">
    <w:name w:val="AF2ACBDD481DD24BA2D53D8B7000DB13"/>
    <w:rsid w:val="00874E4F"/>
  </w:style>
  <w:style w:type="paragraph" w:customStyle="1" w:styleId="C0A54491516FDD45BC1B76327A1A69D2">
    <w:name w:val="C0A54491516FDD45BC1B76327A1A69D2"/>
    <w:rsid w:val="00874E4F"/>
  </w:style>
  <w:style w:type="paragraph" w:customStyle="1" w:styleId="A34D766375988F4483DB47B8A4FD1EC7">
    <w:name w:val="A34D766375988F4483DB47B8A4FD1EC7"/>
    <w:rsid w:val="00874E4F"/>
  </w:style>
  <w:style w:type="paragraph" w:customStyle="1" w:styleId="C7F2D68AB3BC6C4A9BD1DE3A37265278">
    <w:name w:val="C7F2D68AB3BC6C4A9BD1DE3A37265278"/>
    <w:rsid w:val="00874E4F"/>
  </w:style>
  <w:style w:type="paragraph" w:customStyle="1" w:styleId="3042CF6B7CE8174C8F7B9CA4616DBA72">
    <w:name w:val="3042CF6B7CE8174C8F7B9CA4616DBA72"/>
    <w:rsid w:val="00684FE0"/>
  </w:style>
  <w:style w:type="paragraph" w:customStyle="1" w:styleId="94901F80F4D36F4D89B7E0C91AE8EDA0">
    <w:name w:val="94901F80F4D36F4D89B7E0C91AE8EDA0"/>
    <w:rsid w:val="00684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637F70-58FA-394E-89C9-0801BA77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{3EBAAACF-AF1D-884B-9A77-812A94BA0143}tf16402608.dotx</Template>
  <TotalTime>16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Konig</dc:creator>
  <cp:keywords/>
  <dc:description/>
  <cp:lastModifiedBy>Michael Konig</cp:lastModifiedBy>
  <cp:revision>9</cp:revision>
  <cp:lastPrinted>2018-03-15T04:54:00Z</cp:lastPrinted>
  <dcterms:created xsi:type="dcterms:W3CDTF">2018-03-16T02:19:00Z</dcterms:created>
  <dcterms:modified xsi:type="dcterms:W3CDTF">2019-07-12T05:47:00Z</dcterms:modified>
  <cp:category/>
</cp:coreProperties>
</file>